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0FC" w:rsidRPr="001B3B86" w:rsidRDefault="004670FC" w:rsidP="00F017CB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4670FC" w:rsidRPr="001B3B86" w:rsidRDefault="004670FC" w:rsidP="00F017CB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4670FC" w:rsidRPr="001B3B86" w:rsidRDefault="004670FC" w:rsidP="00F017CB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«Київський політехнічний інститут»</w:t>
      </w:r>
    </w:p>
    <w:p w:rsidR="004670FC" w:rsidRPr="001B3B86" w:rsidRDefault="004670FC" w:rsidP="00F017CB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4670FC" w:rsidRPr="001B3B86" w:rsidRDefault="004670FC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 xml:space="preserve">Кафедра конструювання </w:t>
      </w:r>
      <w:r>
        <w:rPr>
          <w:b/>
          <w:bCs/>
          <w:caps/>
          <w:sz w:val="28"/>
          <w:szCs w:val="28"/>
        </w:rPr>
        <w:t>К</w:t>
      </w:r>
      <w:r w:rsidRPr="001B3B86">
        <w:rPr>
          <w:b/>
          <w:bCs/>
          <w:caps/>
          <w:sz w:val="28"/>
          <w:szCs w:val="28"/>
        </w:rPr>
        <w:t>ЕОА</w:t>
      </w:r>
    </w:p>
    <w:p w:rsidR="004670FC" w:rsidRPr="001B3B86" w:rsidRDefault="004670FC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4670FC" w:rsidRPr="001B3B86" w:rsidRDefault="004670FC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4670FC" w:rsidRPr="001B3B86" w:rsidRDefault="004670FC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4670FC" w:rsidRPr="001B3B86" w:rsidRDefault="004670FC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4670FC" w:rsidRPr="001B3B86" w:rsidRDefault="004670FC" w:rsidP="00F017CB">
      <w:pPr>
        <w:pStyle w:val="Heading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:rsidR="004670FC" w:rsidRPr="001B3B86" w:rsidRDefault="004670FC" w:rsidP="00F017CB">
      <w:pPr>
        <w:spacing w:line="360" w:lineRule="auto"/>
        <w:jc w:val="center"/>
        <w:rPr>
          <w:sz w:val="28"/>
          <w:szCs w:val="28"/>
        </w:rPr>
      </w:pPr>
      <w:r w:rsidRPr="001B3B86">
        <w:rPr>
          <w:sz w:val="28"/>
          <w:szCs w:val="28"/>
        </w:rPr>
        <w:t>з лабораторної роботи №1</w:t>
      </w:r>
      <w:r w:rsidRPr="001B3B86">
        <w:rPr>
          <w:sz w:val="28"/>
          <w:szCs w:val="28"/>
        </w:rPr>
        <w:br/>
        <w:t>по курсу «Алгоритмічні мови та програмування – 2»</w:t>
      </w:r>
      <w:r w:rsidRPr="001B3B86">
        <w:rPr>
          <w:sz w:val="28"/>
          <w:szCs w:val="28"/>
        </w:rPr>
        <w:br/>
        <w:t>на тему «</w:t>
      </w:r>
      <w:r w:rsidRPr="001B3B86">
        <w:rPr>
          <w:bCs/>
          <w:iCs/>
          <w:sz w:val="28"/>
          <w:szCs w:val="28"/>
        </w:rPr>
        <w:t>Алгоритми множення та ділення</w:t>
      </w:r>
      <w:r w:rsidRPr="001B3B86">
        <w:rPr>
          <w:sz w:val="28"/>
          <w:szCs w:val="28"/>
        </w:rPr>
        <w:t>»</w:t>
      </w:r>
    </w:p>
    <w:p w:rsidR="004670FC" w:rsidRPr="001B3B86" w:rsidRDefault="004670FC" w:rsidP="00F017CB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</w:rPr>
      </w:pPr>
    </w:p>
    <w:p w:rsidR="004670FC" w:rsidRPr="001B3B86" w:rsidRDefault="004670FC" w:rsidP="00F017CB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</w:rPr>
      </w:pPr>
    </w:p>
    <w:p w:rsidR="004670FC" w:rsidRPr="001B3B86" w:rsidRDefault="004670FC" w:rsidP="00F017CB">
      <w:pPr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Виконав:</w:t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</w:p>
    <w:p w:rsidR="004670FC" w:rsidRPr="001B3B86" w:rsidRDefault="004670FC" w:rsidP="00F017CB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 xml:space="preserve">студент гр. </w:t>
      </w:r>
      <w:r>
        <w:rPr>
          <w:sz w:val="28"/>
          <w:szCs w:val="28"/>
        </w:rPr>
        <w:t>ДК-6</w:t>
      </w:r>
      <w:r w:rsidRPr="001B3B86">
        <w:rPr>
          <w:sz w:val="28"/>
          <w:szCs w:val="28"/>
        </w:rPr>
        <w:t>1</w:t>
      </w:r>
    </w:p>
    <w:p w:rsidR="004670FC" w:rsidRPr="001B3B86" w:rsidRDefault="004670FC" w:rsidP="00F017CB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Накоренко А.А.</w:t>
      </w:r>
    </w:p>
    <w:p w:rsidR="004670FC" w:rsidRPr="001B3B86" w:rsidRDefault="004670FC" w:rsidP="00F017CB">
      <w:pPr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Перевірив:</w:t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</w:p>
    <w:p w:rsidR="004670FC" w:rsidRPr="001B3B86" w:rsidRDefault="004670FC" w:rsidP="00F017CB">
      <w:pPr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ст. </w:t>
      </w:r>
      <w:r>
        <w:rPr>
          <w:sz w:val="28"/>
          <w:szCs w:val="28"/>
        </w:rPr>
        <w:t>викладач</w:t>
      </w:r>
    </w:p>
    <w:p w:rsidR="004670FC" w:rsidRPr="001B3B86" w:rsidRDefault="004670FC" w:rsidP="00F017C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Губар В</w:t>
      </w:r>
      <w:r w:rsidRPr="001B3B86">
        <w:rPr>
          <w:sz w:val="28"/>
          <w:szCs w:val="28"/>
        </w:rPr>
        <w:t>.Г.</w:t>
      </w:r>
    </w:p>
    <w:p w:rsidR="004670FC" w:rsidRDefault="004670FC" w:rsidP="00F017CB">
      <w:pPr>
        <w:spacing w:before="240" w:line="360" w:lineRule="auto"/>
        <w:jc w:val="center"/>
        <w:rPr>
          <w:sz w:val="28"/>
          <w:szCs w:val="28"/>
        </w:rPr>
      </w:pPr>
      <w:r w:rsidRPr="001B3B86">
        <w:rPr>
          <w:sz w:val="28"/>
          <w:szCs w:val="28"/>
        </w:rPr>
        <w:t>Київ – 201</w:t>
      </w:r>
      <w:r>
        <w:rPr>
          <w:sz w:val="28"/>
          <w:szCs w:val="28"/>
        </w:rPr>
        <w:t>7</w:t>
      </w:r>
    </w:p>
    <w:p w:rsidR="004670FC" w:rsidRDefault="004670FC" w:rsidP="00CA30E8">
      <w:pPr>
        <w:pStyle w:val="ListParagraph"/>
        <w:spacing w:after="0" w:line="360" w:lineRule="auto"/>
        <w:ind w:left="0"/>
        <w:contextualSpacing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Завдання</w:t>
      </w:r>
    </w:p>
    <w:p w:rsidR="004670FC" w:rsidRDefault="004670FC" w:rsidP="00CA30E8">
      <w:pPr>
        <w:pStyle w:val="ListParagraph"/>
        <w:spacing w:after="0" w:line="360" w:lineRule="auto"/>
        <w:ind w:left="0"/>
        <w:contextualSpacing w:val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Створити програму на мові Сі, яка роз</w:t>
      </w:r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</w:rPr>
        <w:t xml:space="preserve">ахує значення </w:t>
      </w: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lang w:val="ru-RU"/>
        </w:rPr>
        <w:t xml:space="preserve"> за</w:t>
      </w:r>
      <w:r>
        <w:rPr>
          <w:rFonts w:ascii="Times New Roman" w:hAnsi="Times New Roman"/>
          <w:sz w:val="28"/>
          <w:szCs w:val="28"/>
        </w:rPr>
        <w:t xml:space="preserve"> формул</w:t>
      </w:r>
      <w:r>
        <w:rPr>
          <w:rFonts w:ascii="Times New Roman" w:hAnsi="Times New Roman"/>
          <w:sz w:val="28"/>
          <w:szCs w:val="28"/>
          <w:lang w:val="ru-RU"/>
        </w:rPr>
        <w:t>ою:</w:t>
      </w:r>
    </w:p>
    <w:p w:rsidR="004670FC" w:rsidRPr="00C962CA" w:rsidRDefault="004670FC" w:rsidP="00C60531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sz w:val="28"/>
          <w:szCs w:val="28"/>
        </w:rPr>
      </w:pPr>
      <w:r w:rsidRPr="00CA30E8">
        <w:rPr>
          <w:color w:val="000000"/>
          <w:sz w:val="27"/>
          <w:szCs w:val="27"/>
          <w:lang w:val="ru-RU"/>
        </w:rPr>
        <w:t xml:space="preserve"> </w:t>
      </w:r>
      <w:r w:rsidRPr="00BF2782">
        <w:rPr>
          <w:color w:val="000000"/>
          <w:sz w:val="27"/>
          <w:szCs w:val="27"/>
          <w:lang w:val="ru-RU"/>
        </w:rPr>
        <w:fldChar w:fldCharType="begin"/>
      </w:r>
      <w:r w:rsidRPr="00BF2782">
        <w:rPr>
          <w:color w:val="000000"/>
          <w:sz w:val="27"/>
          <w:szCs w:val="27"/>
          <w:lang w:val="ru-RU"/>
        </w:rPr>
        <w:instrText xml:space="preserve"> QUOTE </w:instrText>
      </w:r>
      <w:r w:rsidRPr="00BF278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5pt;height:39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F017CB&quot;/&gt;&lt;wsp:rsid wsp:val=&quot;00091FA8&quot;/&gt;&lt;wsp:rsid wsp:val=&quot;00213CAE&quot;/&gt;&lt;wsp:rsid wsp:val=&quot;00293CEB&quot;/&gt;&lt;wsp:rsid wsp:val=&quot;00322247&quot;/&gt;&lt;wsp:rsid wsp:val=&quot;004C18ED&quot;/&gt;&lt;wsp:rsid wsp:val=&quot;007E6A90&quot;/&gt;&lt;wsp:rsid wsp:val=&quot;009B6B1F&quot;/&gt;&lt;wsp:rsid wsp:val=&quot;00B95C49&quot;/&gt;&lt;wsp:rsid wsp:val=&quot;00CA30E8&quot;/&gt;&lt;wsp:rsid wsp:val=&quot;00CE3739&quot;/&gt;&lt;wsp:rsid wsp:val=&quot;00F017CB&quot;/&gt;&lt;wsp:rsid wsp:val=&quot;00F609AA&quot;/&gt;&lt;wsp:rsid wsp:val=&quot;00F83D47&quot;/&gt;&lt;/wsp:rsids&gt;&lt;/w:docPr&gt;&lt;w:body&gt;&lt;w:p wsp:rsidR=&quot;00000000&quot; wsp:rsidRDefault=&quot;00F609AA&quot;&gt;&lt;m:oMathPara&gt;&lt;m:oMath&gt;&lt;m:r&gt;&lt;w:rPr&gt;&lt;w:rFonts w:ascii=&quot;Cambria Math&quot; w:h-ansi=&quot;Cambria Math&quot;/&gt;&lt;wx:font wx:val=&quot;Cambria Math&quot;/&gt;&lt;w:i/&gt;&lt;w:color w:val=&quot;000000&quot;/&gt;&lt;w:sz w:val=&quot;27&quot;/&gt;&lt;w:sz-cs w:val=&quot;27&quot;/&gt;&lt;w:lang w:val=&quot;EN-US&quot;/&gt;&lt;/w:rPr&gt;&lt;m:t&gt;Q&lt;/m:t&gt;&lt;/m:r&gt;&lt;m:r&gt;&lt;w:rPr&gt;&lt;w:rFonts w:ascii=&quot;Cambria Math&quot; w:h-ansi=&quot;Cambria Math&quot;/&gt;&lt;wx:font wx:val=&quot;Cambria Math&quot;/&gt;&lt;w:i/&gt;&lt;w:color w:val=&quot;000000&quot;/&gt;&lt;w:sz w:val=&quot;27&quot;/&gt;&lt;w:sz-cs w:val=&quot;27&quot;/&gt;&lt;w:lang w:val=&quot;RU&quot;/&gt;&lt;/w:rPr&gt;&lt;m:t&gt; в†ђ&lt;/m:t&gt;&lt;/m:r&gt;&lt;m:r&gt;&lt;w:rPr&gt;&lt;w:rFonts w:ascii=&quot;Cambria Math&quot; w:h-ansi=&quot;Cambria Math&quot;/&gt;&lt;wx:font wx:val=&quot;Cambria Math&quot;/&gt;&lt;w:i/&gt;&lt;w:color w:val=&quot;000000&quot;/&gt;&lt;w:sz w:val=&quot;27&quot;/&gt;&lt;w:sz-cs w:val=&quot;27&quot;/&gt;&lt;w:lang w:val=&quot;EN-US&quot;/&gt;&lt;/w:rPr&gt;&lt;m:t&gt;A&lt;/m:t&gt;&lt;/m:r&gt;&lt;m:r&gt;&lt;w:rPr&gt;&lt;w:rFonts w:ascii=&quot;Cambria Math&quot; w:h-ansi=&quot;Cambria Math&quot;/&gt;&lt;wx:font wx:val=&quot;Cambria Math&quot;/&gt;&lt;w:i/&gt;&lt;w:color w:val=&quot;000000&quot;/&gt;&lt;w:sz w:val=&quot;27&quot;/&gt;&lt;w:sz-cs w:val=&quot;27&quot;/&gt;&lt;w:lang w:val=&quot;RU&quot;/&gt;&lt;/w:rPr&gt;&lt;m:t&gt;* &lt;/m:t&gt;&lt;/m:r&gt;&lt;m:f&gt;&lt;m:fPr&gt;&lt;m:ctrlPr&gt;&lt;w:rPr&gt;&lt;w:rFonts w:ascii=&quot;Cambria Math&quot; w:h-ansi=&quot;Cambria Math&quot;/&gt;&lt;wx:font wx:val=&quot;Cambria Math&quot;/&gt;&lt;w:i/&gt;&lt;w:color w:val=&quot;000000&quot;/&gt;&lt;w:sz w:val=&quot;27&quot;/&gt;&lt;w:sz-cs w:val=&quot;27&quot;/&gt;&lt;w:lang w:val=&quot;EN-US&quot;/&gt;&lt;/w:rPr&gt;&lt;/m:ctrlPr&gt;&lt;/m:fPr&gt;&lt;m:num&gt;&lt;m:rad&gt;&lt;m:radPr&gt;&lt;m:degHide m:val=&quot;on&quot;/&gt;&lt;m:ctrlPr&gt;&lt;w:rPr&gt;&lt;w:rFonts w:ascii=&quot;Cambria Math&quot; w:h-ansi=&quot;Cambria Math&quot;/&gt;&lt;wx:font wx:val=&quot;Cambria Math&quot;/&gt;&lt;w:i/&gt;&lt;w:color w:val=&quot;000000&quot;/&gt;&lt;w:sz w:val=&quot;27&quot;/&gt;&lt;w:sz-cs w:val=&quot;27&quot;/&gt;&lt;w:lang w:val=&quot;EN-US&quot;/&gt;&lt;/w:rPr&gt;&lt;/m:ctrlPr&gt;&lt;/m:radPr&gt;&lt;m:deg/&gt;&lt;m:e&gt;&lt;m:r&gt;&lt;w:rPr&gt;&lt;w:rFonts w:ascii=&quot;Cambria Math&quot; w:h-ansi=&quot;Cambria Math&quot;/&gt;&lt;wx:font wx:val=&quot;Cambria Math&quot;/&gt;&lt;w:i/&gt;&lt;w:color w:val=&quot;000000&quot;/&gt;&lt;w:sz w:val=&quot;27&quot;/&gt;&lt;w:sz-cs w:val=&quot;27&quot;/&gt;&lt;w:lang w:val=&quot;EN-US&quot;/&gt;&lt;/w:rPr&gt;&lt;m:t&gt;B&lt;/m:t&gt;&lt;/m:r&gt;&lt;m:r&gt;&lt;w:rPr&gt;&lt;w:rFonts w:ascii=&quot;Cambria Math&quot; w:h-ansi=&quot;Cambria Math&quot;/&gt;&lt;wx:font wx:val=&quot;Cambria Math&quot;/&gt;&lt;w:i/&gt;&lt;w:color w:val=&quot;000000&quot;/&gt;&lt;w:sz w:val=&quot;27&quot;/&gt;&lt;w:sz-cs w:val=&quot;27&quot;/&gt;&lt;w:lang w:val=&quot;RU&quot;/&gt;&lt;/w:rPr&gt;&lt;m:t&gt;+&lt;/m:t&gt;&lt;/m:r&gt;&lt;m:r&gt;&lt;w:rPr&gt;&lt;w:rFonts w:ascii=&quot;Cambria Math&quot; w:h-ansi=&quot;Cambria Math&quot;/&gt;&lt;wx:font wx:val=&quot;Cambria Math&quot;/&gt;&lt;w:i/&gt;&lt;w:color w:val=&quot;000000&quot;/&gt;&lt;w:sz w:val=&quot;27&quot;/&gt;&lt;w:sz-cs w:val=&quot;27&quot;/&gt;&lt;w:lang w:val=&quot;EN-US&quot;/&gt;&lt;/w:rPr&gt;&lt;m:t&gt;C&lt;/m:t&gt;&lt;/m:r&gt;&lt;/m:e&gt;&lt;/m:rad&gt;&lt;/m:num&gt;&lt;m:den&gt;&lt;m:r&gt;&lt;w:rPr&gt;&lt;w:rFonts w:ascii=&quot;Cambria Math&quot; w:h-ansi=&quot;Cambria Math&quot;/&gt;&lt;wx:font wx:val=&quot;Cambria Math&quot;/&gt;&lt;w:i/&gt;&lt;w:color w:val=&quot;000000&quot;/&gt;&lt;w:sz w:val=&quot;27&quot;/&gt;&lt;w:sz-cs w:val=&quot;27&quot;/&gt;&lt;w:lang w:val=&quot;EN-US&quot;/&gt;&lt;/w:rPr&gt;&lt;m:t&gt;B&lt;/m:t&gt;&lt;/m:r&gt;&lt;/m:den&gt;&lt;/m:f&gt;&lt;m:r&gt;&lt;w:rPr&gt;&lt;w:rFonts w:ascii=&quot;Cambria Math&quot; w:h-ansi=&quot;Cambria Math&quot;/&gt;&lt;wx:font wx:val=&quot;Cambria Math&quot;/&gt;&lt;w:i/&gt;&lt;w:color w:val=&quot;000000&quot;/&gt;&lt;w:sz w:val=&quot;27&quot;/&gt;&lt;w:sz-cs w:val=&quot;27&quot;/&gt;&lt;w:lang w:val=&quot;RU&quot;/&gt;&lt;/w:rPr&gt;&lt;m:t&gt;+ &lt;/m:t&gt;&lt;/m:r&gt;&lt;m:nary&gt;&lt;m:naryPr&gt;&lt;m:chr m:val=&quot;в€‘&quot;/&gt;&lt;m:limLoc m:val=&quot;undOvr&quot;/&gt;&lt;m:ctrlPr&gt;&lt;w:rPr&gt;&lt;w:rFonts w:ascii=&quot;Cambria Math&quot; w:h-ansi=&quot;Cambria Math&quot;/&gt;&lt;wx:font wx:val=&quot;Cambria Math&quot;/&gt;&lt;w:i/&gt;&lt;w:color w:val=&quot;000000&quot;/&gt;&lt;w:sz w:val=&quot;27&quot;/&gt;&lt;w:sz-cs w:val=&quot;27&quot;/&gt;&lt;w:lang w:val=&quot;EN-US&quot;/&gt;&lt;/w:rPr&gt;&lt;/m:ctrlPr&gt;&lt;/m:naryPr&gt;&lt;m:sub&gt;&lt;m:r&gt;&lt;w:rPr&gt;&lt;w:rFonts w:ascii=&quot;Cambria Math&quot; w:h-ansi=&quot;Cambria Math&quot;/&gt;&lt;wx:font wx:val=&quot;Cambria Math&quot;/&gt;&lt;w:i/&gt;&lt;w:color w:val=&quot;000000&quot;/&gt;&lt;w:sz w:val=&quot;27&quot;/&gt;&lt;w:sz-cs w:val=&quot;27&quot;/&gt;&lt;w:lang w:val=&quot;EN-US&quot;/&gt;&lt;/w:rPr&gt;&lt;m:t&gt;D&lt;/m:t&gt;&lt;/m:r&gt;&lt;m:r&gt;&lt;w:rPr&gt;&lt;w:rFonts w:ascii=&quot;Cambria Math&quot; w:h-ansi=&quot;Cambria Math&quot;/&gt;&lt;wx:font wx:val=&quot;Cambria Math&quot;/&gt;&lt;w:i/&gt;&lt;w:color w:val=&quot;000000&quot;/&gt;&lt;w:sz w:val=&quot;27&quot;/&gt;&lt;w:sz-cs w:val=&quot;27&quot;/&gt;&lt;w:lang w:val=&quot;RU&quot;/&gt;&lt;/w:rPr&gt;&lt;m:t&gt;=0&lt;/m:t&gt;&lt;/m:r&gt;&lt;/m:sub&gt;&lt;m:sup&gt;&lt;m:r&gt;&lt;w:rPr&gt;&lt;w:rFonts w:ascii=&quot;Cambria Math&quot; w:h-ansi=&quot;Cambria Math&quot;/&gt;&lt;wx:font wx:val=&quot;Cambria Math&quot;/&gt;&lt;w:i/&gt;&lt;w:color w:val=&quot;000000&quot;/&gt;&lt;w:sz w:val=&quot;27&quot;/&gt;&lt;w:sz-cs w:val=&quot;27&quot;/&gt;&lt;w:lang w:val=&quot;EN-US&quot;/&gt;&lt;/w:rPr&gt;&lt;m:t&gt;C&lt;/m:t&gt;&lt;/m:r&gt;&lt;/m:sup&gt;&lt;m:e&gt;&lt;m:d&gt;&lt;m:dPr&gt;&lt;m:ctrlPr&gt;&lt;w:rPr&gt;&lt;w:rFonts w:ascii=&quot;Cambria Math&quot; w:h-ansi=&quot;Cambria Math&quot;/&gt;&lt;wx:font wx:val=&quot;Cambria Math&quot;/&gt;&lt;w:i/&gt;&lt;w:color w:val=&quot;000000&quot;/&gt;&lt;w:sz w:val=&quot;27&quot;/&gt;&lt;w:sz-cs w:val=&quot;27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 w:val=&quot;27&quot;/&gt;&lt;w:sz-cs w:val=&quot;27&quot;/&gt;&lt;w:lang w:val=&quot;EN-US&quot;/&gt;&lt;/w:rPr&gt;&lt;m:t&gt;A&lt;/m:t&gt;&lt;/m:r&gt;&lt;m:r&gt;&lt;w:rPr&gt;&lt;w:rFonts w:ascii=&quot;Cambria Math&quot; w:h-ansi=&quot;Cambria Math&quot;/&gt;&lt;wx:font wx:val=&quot;Cambria Math&quot;/&gt;&lt;w:i/&gt;&lt;w:color w:val=&quot;000000&quot;/&gt;&lt;w:sz w:val=&quot;27&quot;/&gt;&lt;w:sz-cs w:val=&quot;27&quot;/&gt;&lt;w:lang w:val=&quot;RU&quot;/&gt;&lt;/w:rPr&gt;&lt;m:t&gt;+&lt;/m:t&gt;&lt;/m:r&gt;&lt;m:r&gt;&lt;w:rPr&gt;&lt;w:rFonts w:ascii=&quot;Cambria Math&quot; w:h-ansi=&quot;Cambria Math&quot;/&gt;&lt;wx:font wx:val=&quot;Cambria Math&quot;/&gt;&lt;w:i/&gt;&lt;w:color w:val=&quot;000000&quot;/&gt;&lt;w:sz w:val=&quot;27&quot;/&gt;&lt;w:sz-cs w:val=&quot;27&quot;/&gt;&lt;w:lang w:val=&quot;EN-US&quot;/&gt;&lt;/w:rPr&gt;&lt;m:t&gt;D&lt;/m:t&gt;&lt;/m:r&gt;&lt;/m:e&gt;&lt;/m:d&gt;&lt;m:r&gt;&lt;w:rPr&gt;&lt;w:rFonts w:ascii=&quot;Cambria Math&quot; w:h-ansi=&quot;Cambria Math&quot;/&gt;&lt;wx:font wx:val=&quot;Cambria Math&quot;/&gt;&lt;w:i/&gt;&lt;w:color w:val=&quot;000000&quot;/&gt;&lt;w:sz w:val=&quot;27&quot;/&gt;&lt;w:sz-cs w:val=&quot;27&quot;/&gt;&lt;w:lang w:val=&quot;RU&quot;/&gt;&lt;/w:rPr&gt;&lt;m:t&gt;!&lt;/m:t&gt;&lt;/m:r&gt;&lt;/m:e&gt;&lt;/m:nary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  <w:r w:rsidRPr="00BF2782">
        <w:rPr>
          <w:color w:val="000000"/>
          <w:sz w:val="27"/>
          <w:szCs w:val="27"/>
          <w:lang w:val="ru-RU"/>
        </w:rPr>
        <w:instrText xml:space="preserve"> </w:instrText>
      </w:r>
      <w:r w:rsidRPr="00BF2782">
        <w:rPr>
          <w:color w:val="000000"/>
          <w:sz w:val="27"/>
          <w:szCs w:val="27"/>
          <w:lang w:val="ru-RU"/>
        </w:rPr>
        <w:fldChar w:fldCharType="end"/>
      </w:r>
      <w:r w:rsidRPr="00CA30E8">
        <w:rPr>
          <w:color w:val="000000"/>
          <w:sz w:val="27"/>
          <w:szCs w:val="27"/>
          <w:lang w:val="ru-RU"/>
        </w:rPr>
        <w:t xml:space="preserve"> </w:t>
      </w:r>
      <w:r w:rsidRPr="00A55E6B">
        <w:rPr>
          <w:sz w:val="28"/>
          <w:szCs w:val="28"/>
        </w:rPr>
        <w:fldChar w:fldCharType="begin"/>
      </w:r>
      <w:r w:rsidRPr="00A55E6B">
        <w:rPr>
          <w:sz w:val="28"/>
          <w:szCs w:val="28"/>
        </w:rPr>
        <w:instrText xml:space="preserve"> QUOTE </w:instrText>
      </w:r>
      <w:r>
        <w:pict>
          <v:shape id="_x0000_i1026" type="#_x0000_t75" style="width:87pt;height:33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260&quot;/&gt;&lt;w:doNotEmbedSystemFonts/&gt;&lt;w:defaultTabStop w:val=&quot;709&quot;/&gt;&lt;w:hyphenationZone w:val=&quot;425&quot;/&gt;&lt;w:punctuationKerning/&gt;&lt;w:characterSpacingControl w:val=&quot;DontCompress&quot;/&gt;&lt;w:optimizeForBrowser/&gt;&lt;w:doNotSaveWebPagesAsSingleFile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16E68&quot;/&gt;&lt;wsp:rsid wsp:val=&quot;00023067&quot;/&gt;&lt;wsp:rsid wsp:val=&quot;0003279B&quot;/&gt;&lt;wsp:rsid wsp:val=&quot;00056959&quot;/&gt;&lt;wsp:rsid wsp:val=&quot;0006311B&quot;/&gt;&lt;wsp:rsid wsp:val=&quot;000663D7&quot;/&gt;&lt;wsp:rsid wsp:val=&quot;00067565&quot;/&gt;&lt;wsp:rsid wsp:val=&quot;000721C5&quot;/&gt;&lt;wsp:rsid wsp:val=&quot;00092D21&quot;/&gt;&lt;wsp:rsid wsp:val=&quot;00097B28&quot;/&gt;&lt;wsp:rsid wsp:val=&quot;000B115E&quot;/&gt;&lt;wsp:rsid wsp:val=&quot;000B62D7&quot;/&gt;&lt;wsp:rsid wsp:val=&quot;000D28E8&quot;/&gt;&lt;wsp:rsid wsp:val=&quot;000D6C4F&quot;/&gt;&lt;wsp:rsid wsp:val=&quot;000F110A&quot;/&gt;&lt;wsp:rsid wsp:val=&quot;00106910&quot;/&gt;&lt;wsp:rsid wsp:val=&quot;00107A4F&quot;/&gt;&lt;wsp:rsid wsp:val=&quot;00116D8E&quot;/&gt;&lt;wsp:rsid wsp:val=&quot;0012277B&quot;/&gt;&lt;wsp:rsid wsp:val=&quot;00122F6D&quot;/&gt;&lt;wsp:rsid wsp:val=&quot;00150A8D&quot;/&gt;&lt;wsp:rsid wsp:val=&quot;001554F1&quot;/&gt;&lt;wsp:rsid wsp:val=&quot;00164F73&quot;/&gt;&lt;wsp:rsid wsp:val=&quot;001751D4&quot;/&gt;&lt;wsp:rsid wsp:val=&quot;00186ED6&quot;/&gt;&lt;wsp:rsid wsp:val=&quot;001A7AB2&quot;/&gt;&lt;wsp:rsid wsp:val=&quot;001B3B86&quot;/&gt;&lt;wsp:rsid wsp:val=&quot;001C1AD4&quot;/&gt;&lt;wsp:rsid wsp:val=&quot;001F4611&quot;/&gt;&lt;wsp:rsid wsp:val=&quot;002000CA&quot;/&gt;&lt;wsp:rsid wsp:val=&quot;00205A0E&quot;/&gt;&lt;wsp:rsid wsp:val=&quot;00217222&quot;/&gt;&lt;wsp:rsid wsp:val=&quot;00226026&quot;/&gt;&lt;wsp:rsid wsp:val=&quot;00231AB2&quot;/&gt;&lt;wsp:rsid wsp:val=&quot;0024031E&quot;/&gt;&lt;wsp:rsid wsp:val=&quot;00246C75&quot;/&gt;&lt;wsp:rsid wsp:val=&quot;00250481&quot;/&gt;&lt;wsp:rsid wsp:val=&quot;0025516A&quot;/&gt;&lt;wsp:rsid wsp:val=&quot;00256534&quot;/&gt;&lt;wsp:rsid wsp:val=&quot;00264963&quot;/&gt;&lt;wsp:rsid wsp:val=&quot;0028124C&quot;/&gt;&lt;wsp:rsid wsp:val=&quot;002976FE&quot;/&gt;&lt;wsp:rsid wsp:val=&quot;002B479C&quot;/&gt;&lt;wsp:rsid wsp:val=&quot;002B63EA&quot;/&gt;&lt;wsp:rsid wsp:val=&quot;002C2A0F&quot;/&gt;&lt;wsp:rsid wsp:val=&quot;002D6C44&quot;/&gt;&lt;wsp:rsid wsp:val=&quot;002E0F5F&quot;/&gt;&lt;wsp:rsid wsp:val=&quot;002F6C32&quot;/&gt;&lt;wsp:rsid wsp:val=&quot;003004E6&quot;/&gt;&lt;wsp:rsid wsp:val=&quot;00302879&quot;/&gt;&lt;wsp:rsid wsp:val=&quot;0032273C&quot;/&gt;&lt;wsp:rsid wsp:val=&quot;003332D2&quot;/&gt;&lt;wsp:rsid wsp:val=&quot;00371485&quot;/&gt;&lt;wsp:rsid wsp:val=&quot;00382E7F&quot;/&gt;&lt;wsp:rsid wsp:val=&quot;003865BA&quot;/&gt;&lt;wsp:rsid wsp:val=&quot;003A44FC&quot;/&gt;&lt;wsp:rsid wsp:val=&quot;003B0C95&quot;/&gt;&lt;wsp:rsid wsp:val=&quot;003C0FAA&quot;/&gt;&lt;wsp:rsid wsp:val=&quot;003C6535&quot;/&gt;&lt;wsp:rsid wsp:val=&quot;003D344D&quot;/&gt;&lt;wsp:rsid wsp:val=&quot;003E112C&quot;/&gt;&lt;wsp:rsid wsp:val=&quot;003E3649&quot;/&gt;&lt;wsp:rsid wsp:val=&quot;003E67F9&quot;/&gt;&lt;wsp:rsid wsp:val=&quot;003F4759&quot;/&gt;&lt;wsp:rsid wsp:val=&quot;004033EE&quot;/&gt;&lt;wsp:rsid wsp:val=&quot;00403654&quot;/&gt;&lt;wsp:rsid wsp:val=&quot;00406BF6&quot;/&gt;&lt;wsp:rsid wsp:val=&quot;00425440&quot;/&gt;&lt;wsp:rsid wsp:val=&quot;004370B6&quot;/&gt;&lt;wsp:rsid wsp:val=&quot;00451175&quot;/&gt;&lt;wsp:rsid wsp:val=&quot;0046073E&quot;/&gt;&lt;wsp:rsid wsp:val=&quot;004828ED&quot;/&gt;&lt;wsp:rsid wsp:val=&quot;00483014&quot;/&gt;&lt;wsp:rsid wsp:val=&quot;00485CB6&quot;/&gt;&lt;wsp:rsid wsp:val=&quot;00496EC3&quot;/&gt;&lt;wsp:rsid wsp:val=&quot;004A46E8&quot;/&gt;&lt;wsp:rsid wsp:val=&quot;004B609E&quot;/&gt;&lt;wsp:rsid wsp:val=&quot;004C2566&quot;/&gt;&lt;wsp:rsid wsp:val=&quot;004C3BEA&quot;/&gt;&lt;wsp:rsid wsp:val=&quot;004C551F&quot;/&gt;&lt;wsp:rsid wsp:val=&quot;004C6543&quot;/&gt;&lt;wsp:rsid wsp:val=&quot;004D080A&quot;/&gt;&lt;wsp:rsid wsp:val=&quot;004E7BA9&quot;/&gt;&lt;wsp:rsid wsp:val=&quot;00503160&quot;/&gt;&lt;wsp:rsid wsp:val=&quot;00511620&quot;/&gt;&lt;wsp:rsid wsp:val=&quot;00512D8C&quot;/&gt;&lt;wsp:rsid wsp:val=&quot;00523FC1&quot;/&gt;&lt;wsp:rsid wsp:val=&quot;00584CC0&quot;/&gt;&lt;wsp:rsid wsp:val=&quot;005965BB&quot;/&gt;&lt;wsp:rsid wsp:val=&quot;00597C80&quot;/&gt;&lt;wsp:rsid wsp:val=&quot;005A0EFB&quot;/&gt;&lt;wsp:rsid wsp:val=&quot;005A78EB&quot;/&gt;&lt;wsp:rsid wsp:val=&quot;005B42FE&quot;/&gt;&lt;wsp:rsid wsp:val=&quot;005C0BB0&quot;/&gt;&lt;wsp:rsid wsp:val=&quot;005C2640&quot;/&gt;&lt;wsp:rsid wsp:val=&quot;005D7951&quot;/&gt;&lt;wsp:rsid wsp:val=&quot;006018F3&quot;/&gt;&lt;wsp:rsid wsp:val=&quot;006077D4&quot;/&gt;&lt;wsp:rsid wsp:val=&quot;00607867&quot;/&gt;&lt;wsp:rsid wsp:val=&quot;00633AEB&quot;/&gt;&lt;wsp:rsid wsp:val=&quot;00657D1E&quot;/&gt;&lt;wsp:rsid wsp:val=&quot;00672C8A&quot;/&gt;&lt;wsp:rsid wsp:val=&quot;00682453&quot;/&gt;&lt;wsp:rsid wsp:val=&quot;00695290&quot;/&gt;&lt;wsp:rsid wsp:val=&quot;006D3AC2&quot;/&gt;&lt;wsp:rsid wsp:val=&quot;006E6B96&quot;/&gt;&lt;wsp:rsid wsp:val=&quot;006F0C0E&quot;/&gt;&lt;wsp:rsid wsp:val=&quot;006F115B&quot;/&gt;&lt;wsp:rsid wsp:val=&quot;006F14A5&quot;/&gt;&lt;wsp:rsid wsp:val=&quot;006F2A1E&quot;/&gt;&lt;wsp:rsid wsp:val=&quot;006F6DC9&quot;/&gt;&lt;wsp:rsid wsp:val=&quot;0072775C&quot;/&gt;&lt;wsp:rsid wsp:val=&quot;0072785A&quot;/&gt;&lt;wsp:rsid wsp:val=&quot;0074220A&quot;/&gt;&lt;wsp:rsid wsp:val=&quot;00743DBE&quot;/&gt;&lt;wsp:rsid wsp:val=&quot;007550D6&quot;/&gt;&lt;wsp:rsid wsp:val=&quot;00755B77&quot;/&gt;&lt;wsp:rsid wsp:val=&quot;007629A5&quot;/&gt;&lt;wsp:rsid wsp:val=&quot;007638FC&quot;/&gt;&lt;wsp:rsid wsp:val=&quot;0077324C&quot;/&gt;&lt;wsp:rsid wsp:val=&quot;00783500&quot;/&gt;&lt;wsp:rsid wsp:val=&quot;007A3397&quot;/&gt;&lt;wsp:rsid wsp:val=&quot;007A4C5A&quot;/&gt;&lt;wsp:rsid wsp:val=&quot;007A4EE3&quot;/&gt;&lt;wsp:rsid wsp:val=&quot;007A68DB&quot;/&gt;&lt;wsp:rsid wsp:val=&quot;007D384A&quot;/&gt;&lt;wsp:rsid wsp:val=&quot;007E4593&quot;/&gt;&lt;wsp:rsid wsp:val=&quot;007F10C2&quot;/&gt;&lt;wsp:rsid wsp:val=&quot;008259B9&quot;/&gt;&lt;wsp:rsid wsp:val=&quot;00827F75&quot;/&gt;&lt;wsp:rsid wsp:val=&quot;008406B7&quot;/&gt;&lt;wsp:rsid wsp:val=&quot;008713AE&quot;/&gt;&lt;wsp:rsid wsp:val=&quot;00887953&quot;/&gt;&lt;wsp:rsid wsp:val=&quot;00892D7F&quot;/&gt;&lt;wsp:rsid wsp:val=&quot;008A2499&quot;/&gt;&lt;wsp:rsid wsp:val=&quot;008B2F52&quot;/&gt;&lt;wsp:rsid wsp:val=&quot;008B4CCF&quot;/&gt;&lt;wsp:rsid wsp:val=&quot;008C1AF8&quot;/&gt;&lt;wsp:rsid wsp:val=&quot;008D2734&quot;/&gt;&lt;wsp:rsid wsp:val=&quot;008D2969&quot;/&gt;&lt;wsp:rsid wsp:val=&quot;008E3056&quot;/&gt;&lt;wsp:rsid wsp:val=&quot;008F77EA&quot;/&gt;&lt;wsp:rsid wsp:val=&quot;009249F0&quot;/&gt;&lt;wsp:rsid wsp:val=&quot;00941643&quot;/&gt;&lt;wsp:rsid wsp:val=&quot;009642E8&quot;/&gt;&lt;wsp:rsid wsp:val=&quot;0098235E&quot;/&gt;&lt;wsp:rsid wsp:val=&quot;009868E8&quot;/&gt;&lt;wsp:rsid wsp:val=&quot;00991CE8&quot;/&gt;&lt;wsp:rsid wsp:val=&quot;009A00A6&quot;/&gt;&lt;wsp:rsid wsp:val=&quot;009A2DDF&quot;/&gt;&lt;wsp:rsid wsp:val=&quot;009A372D&quot;/&gt;&lt;wsp:rsid wsp:val=&quot;009B284D&quot;/&gt;&lt;wsp:rsid wsp:val=&quot;009B5E10&quot;/&gt;&lt;wsp:rsid wsp:val=&quot;009B683B&quot;/&gt;&lt;wsp:rsid wsp:val=&quot;009C4663&quot;/&gt;&lt;wsp:rsid wsp:val=&quot;009D1DB3&quot;/&gt;&lt;wsp:rsid wsp:val=&quot;009E251C&quot;/&gt;&lt;wsp:rsid wsp:val=&quot;009F014D&quot;/&gt;&lt;wsp:rsid wsp:val=&quot;00A10051&quot;/&gt;&lt;wsp:rsid wsp:val=&quot;00A1530A&quot;/&gt;&lt;wsp:rsid wsp:val=&quot;00A37AAD&quot;/&gt;&lt;wsp:rsid wsp:val=&quot;00A432CA&quot;/&gt;&lt;wsp:rsid wsp:val=&quot;00A55E6B&quot;/&gt;&lt;wsp:rsid wsp:val=&quot;00A57831&quot;/&gt;&lt;wsp:rsid wsp:val=&quot;00A67B06&quot;/&gt;&lt;wsp:rsid wsp:val=&quot;00A75447&quot;/&gt;&lt;wsp:rsid wsp:val=&quot;00A81C95&quot;/&gt;&lt;wsp:rsid wsp:val=&quot;00A85689&quot;/&gt;&lt;wsp:rsid wsp:val=&quot;00A903D3&quot;/&gt;&lt;wsp:rsid wsp:val=&quot;00AB3F04&quot;/&gt;&lt;wsp:rsid wsp:val=&quot;00AD12FE&quot;/&gt;&lt;wsp:rsid wsp:val=&quot;00AE05B0&quot;/&gt;&lt;wsp:rsid wsp:val=&quot;00AE3C37&quot;/&gt;&lt;wsp:rsid wsp:val=&quot;00B11B93&quot;/&gt;&lt;wsp:rsid wsp:val=&quot;00B11D0D&quot;/&gt;&lt;wsp:rsid wsp:val=&quot;00B14A35&quot;/&gt;&lt;wsp:rsid wsp:val=&quot;00B16E68&quot;/&gt;&lt;wsp:rsid wsp:val=&quot;00B2124B&quot;/&gt;&lt;wsp:rsid wsp:val=&quot;00B24279&quot;/&gt;&lt;wsp:rsid wsp:val=&quot;00B34B9F&quot;/&gt;&lt;wsp:rsid wsp:val=&quot;00B55176&quot;/&gt;&lt;wsp:rsid wsp:val=&quot;00B744F4&quot;/&gt;&lt;wsp:rsid wsp:val=&quot;00B85EB3&quot;/&gt;&lt;wsp:rsid wsp:val=&quot;00B87B3A&quot;/&gt;&lt;wsp:rsid wsp:val=&quot;00B95D45&quot;/&gt;&lt;wsp:rsid wsp:val=&quot;00BB5D9F&quot;/&gt;&lt;wsp:rsid wsp:val=&quot;00BB7ED7&quot;/&gt;&lt;wsp:rsid wsp:val=&quot;00BF02B5&quot;/&gt;&lt;wsp:rsid wsp:val=&quot;00BF4F55&quot;/&gt;&lt;wsp:rsid wsp:val=&quot;00BF6264&quot;/&gt;&lt;wsp:rsid wsp:val=&quot;00C00B0C&quot;/&gt;&lt;wsp:rsid wsp:val=&quot;00C05EC1&quot;/&gt;&lt;wsp:rsid wsp:val=&quot;00C26887&quot;/&gt;&lt;wsp:rsid wsp:val=&quot;00C61E8A&quot;/&gt;&lt;wsp:rsid wsp:val=&quot;00C70193&quot;/&gt;&lt;wsp:rsid wsp:val=&quot;00C709B9&quot;/&gt;&lt;wsp:rsid wsp:val=&quot;00C80BFE&quot;/&gt;&lt;wsp:rsid wsp:val=&quot;00C81D4E&quot;/&gt;&lt;wsp:rsid wsp:val=&quot;00C82783&quot;/&gt;&lt;wsp:rsid wsp:val=&quot;00C9575B&quot;/&gt;&lt;wsp:rsid wsp:val=&quot;00C962CA&quot;/&gt;&lt;wsp:rsid wsp:val=&quot;00CA29E4&quot;/&gt;&lt;wsp:rsid wsp:val=&quot;00CC10B7&quot;/&gt;&lt;wsp:rsid wsp:val=&quot;00CC52D6&quot;/&gt;&lt;wsp:rsid wsp:val=&quot;00CD4BCD&quot;/&gt;&lt;wsp:rsid wsp:val=&quot;00CE22A3&quot;/&gt;&lt;wsp:rsid wsp:val=&quot;00CF1AC7&quot;/&gt;&lt;wsp:rsid wsp:val=&quot;00D25490&quot;/&gt;&lt;wsp:rsid wsp:val=&quot;00D304D7&quot;/&gt;&lt;wsp:rsid wsp:val=&quot;00D4042A&quot;/&gt;&lt;wsp:rsid wsp:val=&quot;00D46B9B&quot;/&gt;&lt;wsp:rsid wsp:val=&quot;00D52C1B&quot;/&gt;&lt;wsp:rsid wsp:val=&quot;00D56F6A&quot;/&gt;&lt;wsp:rsid wsp:val=&quot;00D76D94&quot;/&gt;&lt;wsp:rsid wsp:val=&quot;00D82774&quot;/&gt;&lt;wsp:rsid wsp:val=&quot;00D828DA&quot;/&gt;&lt;wsp:rsid wsp:val=&quot;00D95B46&quot;/&gt;&lt;wsp:rsid wsp:val=&quot;00E11228&quot;/&gt;&lt;wsp:rsid wsp:val=&quot;00E35C95&quot;/&gt;&lt;wsp:rsid wsp:val=&quot;00E379D6&quot;/&gt;&lt;wsp:rsid wsp:val=&quot;00E37E8B&quot;/&gt;&lt;wsp:rsid wsp:val=&quot;00E53E3D&quot;/&gt;&lt;wsp:rsid wsp:val=&quot;00E606FE&quot;/&gt;&lt;wsp:rsid wsp:val=&quot;00E71169&quot;/&gt;&lt;wsp:rsid wsp:val=&quot;00E9467B&quot;/&gt;&lt;wsp:rsid wsp:val=&quot;00EA3ED0&quot;/&gt;&lt;wsp:rsid wsp:val=&quot;00EB564A&quot;/&gt;&lt;wsp:rsid wsp:val=&quot;00EB7D53&quot;/&gt;&lt;wsp:rsid wsp:val=&quot;00ED1E4F&quot;/&gt;&lt;wsp:rsid wsp:val=&quot;00ED7126&quot;/&gt;&lt;wsp:rsid wsp:val=&quot;00EE1EB1&quot;/&gt;&lt;wsp:rsid wsp:val=&quot;00EF3D8B&quot;/&gt;&lt;wsp:rsid wsp:val=&quot;00F009E4&quot;/&gt;&lt;wsp:rsid wsp:val=&quot;00F01108&quot;/&gt;&lt;wsp:rsid wsp:val=&quot;00F052CA&quot;/&gt;&lt;wsp:rsid wsp:val=&quot;00F05E54&quot;/&gt;&lt;wsp:rsid wsp:val=&quot;00F24ED9&quot;/&gt;&lt;wsp:rsid wsp:val=&quot;00F571D9&quot;/&gt;&lt;wsp:rsid wsp:val=&quot;00F80723&quot;/&gt;&lt;wsp:rsid wsp:val=&quot;00F83B8D&quot;/&gt;&lt;wsp:rsid wsp:val=&quot;00F9041C&quot;/&gt;&lt;wsp:rsid wsp:val=&quot;00F92F67&quot;/&gt;&lt;wsp:rsid wsp:val=&quot;00F95210&quot;/&gt;&lt;wsp:rsid wsp:val=&quot;00F9599B&quot;/&gt;&lt;wsp:rsid wsp:val=&quot;00FA3814&quot;/&gt;&lt;wsp:rsid wsp:val=&quot;00FA53B0&quot;/&gt;&lt;wsp:rsid wsp:val=&quot;00FA5D6D&quot;/&gt;&lt;wsp:rsid wsp:val=&quot;00FB2AF4&quot;/&gt;&lt;wsp:rsid wsp:val=&quot;00FB2D55&quot;/&gt;&lt;wsp:rsid wsp:val=&quot;00FB489A&quot;/&gt;&lt;wsp:rsid wsp:val=&quot;00FC40CF&quot;/&gt;&lt;wsp:rsid wsp:val=&quot;00FC58F4&quot;/&gt;&lt;wsp:rsid wsp:val=&quot;00FD6A02&quot;/&gt;&lt;wsp:rsid wsp:val=&quot;00FE1BE0&quot;/&gt;&lt;wsp:rsid wsp:val=&quot;00FF7F8D&quot;/&gt;&lt;/wsp:rsids&gt;&lt;/w:docPr&gt;&lt;w:body&gt;&lt;w:p wsp:rsidR=&quot;00000000&quot; wsp:rsidRDefault=&quot;004D080A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Qв†ђ&lt;/m:t&gt;&lt;/m:r&gt;&lt;m:f&gt;&lt;m:fPr&gt;&lt;m:ctrlP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A!&lt;/m:t&gt;&lt;/m:r&gt;&lt;/m:num&gt;&lt;m:den&gt;&lt;m:d&gt;&lt;m:dPr&gt;&lt;m:begChr m:val=&quot;|&quot;/&gt;&lt;m:endChr m:val=&quot;|&quot;/&gt;&lt;m:ctrlP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2Г—A+B&lt;/m:t&gt;&lt;/m:r&gt;&lt;/m:e&gt;&lt;/m:d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A55E6B">
        <w:rPr>
          <w:sz w:val="28"/>
          <w:szCs w:val="28"/>
        </w:rPr>
        <w:instrText xml:space="preserve"> </w:instrText>
      </w:r>
      <w:r w:rsidRPr="00A55E6B">
        <w:rPr>
          <w:sz w:val="28"/>
          <w:szCs w:val="28"/>
        </w:rPr>
        <w:fldChar w:fldCharType="separate"/>
      </w:r>
      <w:r>
        <w:pict>
          <v:shape id="_x0000_i1027" type="#_x0000_t75" style="width:87pt;height:33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260&quot;/&gt;&lt;w:doNotEmbedSystemFonts/&gt;&lt;w:defaultTabStop w:val=&quot;709&quot;/&gt;&lt;w:hyphenationZone w:val=&quot;425&quot;/&gt;&lt;w:punctuationKerning/&gt;&lt;w:characterSpacingControl w:val=&quot;DontCompress&quot;/&gt;&lt;w:optimizeForBrowser/&gt;&lt;w:doNotSaveWebPagesAsSingleFile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16E68&quot;/&gt;&lt;wsp:rsid wsp:val=&quot;00023067&quot;/&gt;&lt;wsp:rsid wsp:val=&quot;0003279B&quot;/&gt;&lt;wsp:rsid wsp:val=&quot;00056959&quot;/&gt;&lt;wsp:rsid wsp:val=&quot;0006311B&quot;/&gt;&lt;wsp:rsid wsp:val=&quot;000663D7&quot;/&gt;&lt;wsp:rsid wsp:val=&quot;00067565&quot;/&gt;&lt;wsp:rsid wsp:val=&quot;000721C5&quot;/&gt;&lt;wsp:rsid wsp:val=&quot;00092D21&quot;/&gt;&lt;wsp:rsid wsp:val=&quot;00097B28&quot;/&gt;&lt;wsp:rsid wsp:val=&quot;000B115E&quot;/&gt;&lt;wsp:rsid wsp:val=&quot;000B62D7&quot;/&gt;&lt;wsp:rsid wsp:val=&quot;000D28E8&quot;/&gt;&lt;wsp:rsid wsp:val=&quot;000D6C4F&quot;/&gt;&lt;wsp:rsid wsp:val=&quot;000F110A&quot;/&gt;&lt;wsp:rsid wsp:val=&quot;00106910&quot;/&gt;&lt;wsp:rsid wsp:val=&quot;00107A4F&quot;/&gt;&lt;wsp:rsid wsp:val=&quot;00116D8E&quot;/&gt;&lt;wsp:rsid wsp:val=&quot;0012277B&quot;/&gt;&lt;wsp:rsid wsp:val=&quot;00122F6D&quot;/&gt;&lt;wsp:rsid wsp:val=&quot;00150A8D&quot;/&gt;&lt;wsp:rsid wsp:val=&quot;001554F1&quot;/&gt;&lt;wsp:rsid wsp:val=&quot;00164F73&quot;/&gt;&lt;wsp:rsid wsp:val=&quot;001751D4&quot;/&gt;&lt;wsp:rsid wsp:val=&quot;00186ED6&quot;/&gt;&lt;wsp:rsid wsp:val=&quot;001A7AB2&quot;/&gt;&lt;wsp:rsid wsp:val=&quot;001B3B86&quot;/&gt;&lt;wsp:rsid wsp:val=&quot;001C1AD4&quot;/&gt;&lt;wsp:rsid wsp:val=&quot;001F4611&quot;/&gt;&lt;wsp:rsid wsp:val=&quot;002000CA&quot;/&gt;&lt;wsp:rsid wsp:val=&quot;00205A0E&quot;/&gt;&lt;wsp:rsid wsp:val=&quot;00217222&quot;/&gt;&lt;wsp:rsid wsp:val=&quot;00226026&quot;/&gt;&lt;wsp:rsid wsp:val=&quot;00231AB2&quot;/&gt;&lt;wsp:rsid wsp:val=&quot;0024031E&quot;/&gt;&lt;wsp:rsid wsp:val=&quot;00246C75&quot;/&gt;&lt;wsp:rsid wsp:val=&quot;00250481&quot;/&gt;&lt;wsp:rsid wsp:val=&quot;0025516A&quot;/&gt;&lt;wsp:rsid wsp:val=&quot;00256534&quot;/&gt;&lt;wsp:rsid wsp:val=&quot;00264963&quot;/&gt;&lt;wsp:rsid wsp:val=&quot;0028124C&quot;/&gt;&lt;wsp:rsid wsp:val=&quot;002976FE&quot;/&gt;&lt;wsp:rsid wsp:val=&quot;002B479C&quot;/&gt;&lt;wsp:rsid wsp:val=&quot;002B63EA&quot;/&gt;&lt;wsp:rsid wsp:val=&quot;002C2A0F&quot;/&gt;&lt;wsp:rsid wsp:val=&quot;002D6C44&quot;/&gt;&lt;wsp:rsid wsp:val=&quot;002E0F5F&quot;/&gt;&lt;wsp:rsid wsp:val=&quot;002F6C32&quot;/&gt;&lt;wsp:rsid wsp:val=&quot;003004E6&quot;/&gt;&lt;wsp:rsid wsp:val=&quot;00302879&quot;/&gt;&lt;wsp:rsid wsp:val=&quot;0032273C&quot;/&gt;&lt;wsp:rsid wsp:val=&quot;003332D2&quot;/&gt;&lt;wsp:rsid wsp:val=&quot;00371485&quot;/&gt;&lt;wsp:rsid wsp:val=&quot;00382E7F&quot;/&gt;&lt;wsp:rsid wsp:val=&quot;003865BA&quot;/&gt;&lt;wsp:rsid wsp:val=&quot;003A44FC&quot;/&gt;&lt;wsp:rsid wsp:val=&quot;003B0C95&quot;/&gt;&lt;wsp:rsid wsp:val=&quot;003C0FAA&quot;/&gt;&lt;wsp:rsid wsp:val=&quot;003C6535&quot;/&gt;&lt;wsp:rsid wsp:val=&quot;003D344D&quot;/&gt;&lt;wsp:rsid wsp:val=&quot;003E112C&quot;/&gt;&lt;wsp:rsid wsp:val=&quot;003E3649&quot;/&gt;&lt;wsp:rsid wsp:val=&quot;003E67F9&quot;/&gt;&lt;wsp:rsid wsp:val=&quot;003F4759&quot;/&gt;&lt;wsp:rsid wsp:val=&quot;004033EE&quot;/&gt;&lt;wsp:rsid wsp:val=&quot;00403654&quot;/&gt;&lt;wsp:rsid wsp:val=&quot;00406BF6&quot;/&gt;&lt;wsp:rsid wsp:val=&quot;00425440&quot;/&gt;&lt;wsp:rsid wsp:val=&quot;004370B6&quot;/&gt;&lt;wsp:rsid wsp:val=&quot;00451175&quot;/&gt;&lt;wsp:rsid wsp:val=&quot;0046073E&quot;/&gt;&lt;wsp:rsid wsp:val=&quot;004828ED&quot;/&gt;&lt;wsp:rsid wsp:val=&quot;00483014&quot;/&gt;&lt;wsp:rsid wsp:val=&quot;00485CB6&quot;/&gt;&lt;wsp:rsid wsp:val=&quot;00496EC3&quot;/&gt;&lt;wsp:rsid wsp:val=&quot;004A46E8&quot;/&gt;&lt;wsp:rsid wsp:val=&quot;004B609E&quot;/&gt;&lt;wsp:rsid wsp:val=&quot;004C2566&quot;/&gt;&lt;wsp:rsid wsp:val=&quot;004C3BEA&quot;/&gt;&lt;wsp:rsid wsp:val=&quot;004C551F&quot;/&gt;&lt;wsp:rsid wsp:val=&quot;004C6543&quot;/&gt;&lt;wsp:rsid wsp:val=&quot;004D080A&quot;/&gt;&lt;wsp:rsid wsp:val=&quot;004E7BA9&quot;/&gt;&lt;wsp:rsid wsp:val=&quot;00503160&quot;/&gt;&lt;wsp:rsid wsp:val=&quot;00511620&quot;/&gt;&lt;wsp:rsid wsp:val=&quot;00512D8C&quot;/&gt;&lt;wsp:rsid wsp:val=&quot;00523FC1&quot;/&gt;&lt;wsp:rsid wsp:val=&quot;00584CC0&quot;/&gt;&lt;wsp:rsid wsp:val=&quot;005965BB&quot;/&gt;&lt;wsp:rsid wsp:val=&quot;00597C80&quot;/&gt;&lt;wsp:rsid wsp:val=&quot;005A0EFB&quot;/&gt;&lt;wsp:rsid wsp:val=&quot;005A78EB&quot;/&gt;&lt;wsp:rsid wsp:val=&quot;005B42FE&quot;/&gt;&lt;wsp:rsid wsp:val=&quot;005C0BB0&quot;/&gt;&lt;wsp:rsid wsp:val=&quot;005C2640&quot;/&gt;&lt;wsp:rsid wsp:val=&quot;005D7951&quot;/&gt;&lt;wsp:rsid wsp:val=&quot;006018F3&quot;/&gt;&lt;wsp:rsid wsp:val=&quot;006077D4&quot;/&gt;&lt;wsp:rsid wsp:val=&quot;00607867&quot;/&gt;&lt;wsp:rsid wsp:val=&quot;00633AEB&quot;/&gt;&lt;wsp:rsid wsp:val=&quot;00657D1E&quot;/&gt;&lt;wsp:rsid wsp:val=&quot;00672C8A&quot;/&gt;&lt;wsp:rsid wsp:val=&quot;00682453&quot;/&gt;&lt;wsp:rsid wsp:val=&quot;00695290&quot;/&gt;&lt;wsp:rsid wsp:val=&quot;006D3AC2&quot;/&gt;&lt;wsp:rsid wsp:val=&quot;006E6B96&quot;/&gt;&lt;wsp:rsid wsp:val=&quot;006F0C0E&quot;/&gt;&lt;wsp:rsid wsp:val=&quot;006F115B&quot;/&gt;&lt;wsp:rsid wsp:val=&quot;006F14A5&quot;/&gt;&lt;wsp:rsid wsp:val=&quot;006F2A1E&quot;/&gt;&lt;wsp:rsid wsp:val=&quot;006F6DC9&quot;/&gt;&lt;wsp:rsid wsp:val=&quot;0072775C&quot;/&gt;&lt;wsp:rsid wsp:val=&quot;0072785A&quot;/&gt;&lt;wsp:rsid wsp:val=&quot;0074220A&quot;/&gt;&lt;wsp:rsid wsp:val=&quot;00743DBE&quot;/&gt;&lt;wsp:rsid wsp:val=&quot;007550D6&quot;/&gt;&lt;wsp:rsid wsp:val=&quot;00755B77&quot;/&gt;&lt;wsp:rsid wsp:val=&quot;007629A5&quot;/&gt;&lt;wsp:rsid wsp:val=&quot;007638FC&quot;/&gt;&lt;wsp:rsid wsp:val=&quot;0077324C&quot;/&gt;&lt;wsp:rsid wsp:val=&quot;00783500&quot;/&gt;&lt;wsp:rsid wsp:val=&quot;007A3397&quot;/&gt;&lt;wsp:rsid wsp:val=&quot;007A4C5A&quot;/&gt;&lt;wsp:rsid wsp:val=&quot;007A4EE3&quot;/&gt;&lt;wsp:rsid wsp:val=&quot;007A68DB&quot;/&gt;&lt;wsp:rsid wsp:val=&quot;007D384A&quot;/&gt;&lt;wsp:rsid wsp:val=&quot;007E4593&quot;/&gt;&lt;wsp:rsid wsp:val=&quot;007F10C2&quot;/&gt;&lt;wsp:rsid wsp:val=&quot;008259B9&quot;/&gt;&lt;wsp:rsid wsp:val=&quot;00827F75&quot;/&gt;&lt;wsp:rsid wsp:val=&quot;008406B7&quot;/&gt;&lt;wsp:rsid wsp:val=&quot;008713AE&quot;/&gt;&lt;wsp:rsid wsp:val=&quot;00887953&quot;/&gt;&lt;wsp:rsid wsp:val=&quot;00892D7F&quot;/&gt;&lt;wsp:rsid wsp:val=&quot;008A2499&quot;/&gt;&lt;wsp:rsid wsp:val=&quot;008B2F52&quot;/&gt;&lt;wsp:rsid wsp:val=&quot;008B4CCF&quot;/&gt;&lt;wsp:rsid wsp:val=&quot;008C1AF8&quot;/&gt;&lt;wsp:rsid wsp:val=&quot;008D2734&quot;/&gt;&lt;wsp:rsid wsp:val=&quot;008D2969&quot;/&gt;&lt;wsp:rsid wsp:val=&quot;008E3056&quot;/&gt;&lt;wsp:rsid wsp:val=&quot;008F77EA&quot;/&gt;&lt;wsp:rsid wsp:val=&quot;009249F0&quot;/&gt;&lt;wsp:rsid wsp:val=&quot;00941643&quot;/&gt;&lt;wsp:rsid wsp:val=&quot;009642E8&quot;/&gt;&lt;wsp:rsid wsp:val=&quot;0098235E&quot;/&gt;&lt;wsp:rsid wsp:val=&quot;009868E8&quot;/&gt;&lt;wsp:rsid wsp:val=&quot;00991CE8&quot;/&gt;&lt;wsp:rsid wsp:val=&quot;009A00A6&quot;/&gt;&lt;wsp:rsid wsp:val=&quot;009A2DDF&quot;/&gt;&lt;wsp:rsid wsp:val=&quot;009A372D&quot;/&gt;&lt;wsp:rsid wsp:val=&quot;009B284D&quot;/&gt;&lt;wsp:rsid wsp:val=&quot;009B5E10&quot;/&gt;&lt;wsp:rsid wsp:val=&quot;009B683B&quot;/&gt;&lt;wsp:rsid wsp:val=&quot;009C4663&quot;/&gt;&lt;wsp:rsid wsp:val=&quot;009D1DB3&quot;/&gt;&lt;wsp:rsid wsp:val=&quot;009E251C&quot;/&gt;&lt;wsp:rsid wsp:val=&quot;009F014D&quot;/&gt;&lt;wsp:rsid wsp:val=&quot;00A10051&quot;/&gt;&lt;wsp:rsid wsp:val=&quot;00A1530A&quot;/&gt;&lt;wsp:rsid wsp:val=&quot;00A37AAD&quot;/&gt;&lt;wsp:rsid wsp:val=&quot;00A432CA&quot;/&gt;&lt;wsp:rsid wsp:val=&quot;00A55E6B&quot;/&gt;&lt;wsp:rsid wsp:val=&quot;00A57831&quot;/&gt;&lt;wsp:rsid wsp:val=&quot;00A67B06&quot;/&gt;&lt;wsp:rsid wsp:val=&quot;00A75447&quot;/&gt;&lt;wsp:rsid wsp:val=&quot;00A81C95&quot;/&gt;&lt;wsp:rsid wsp:val=&quot;00A85689&quot;/&gt;&lt;wsp:rsid wsp:val=&quot;00A903D3&quot;/&gt;&lt;wsp:rsid wsp:val=&quot;00AB3F04&quot;/&gt;&lt;wsp:rsid wsp:val=&quot;00AD12FE&quot;/&gt;&lt;wsp:rsid wsp:val=&quot;00AE05B0&quot;/&gt;&lt;wsp:rsid wsp:val=&quot;00AE3C37&quot;/&gt;&lt;wsp:rsid wsp:val=&quot;00B11B93&quot;/&gt;&lt;wsp:rsid wsp:val=&quot;00B11D0D&quot;/&gt;&lt;wsp:rsid wsp:val=&quot;00B14A35&quot;/&gt;&lt;wsp:rsid wsp:val=&quot;00B16E68&quot;/&gt;&lt;wsp:rsid wsp:val=&quot;00B2124B&quot;/&gt;&lt;wsp:rsid wsp:val=&quot;00B24279&quot;/&gt;&lt;wsp:rsid wsp:val=&quot;00B34B9F&quot;/&gt;&lt;wsp:rsid wsp:val=&quot;00B55176&quot;/&gt;&lt;wsp:rsid wsp:val=&quot;00B744F4&quot;/&gt;&lt;wsp:rsid wsp:val=&quot;00B85EB3&quot;/&gt;&lt;wsp:rsid wsp:val=&quot;00B87B3A&quot;/&gt;&lt;wsp:rsid wsp:val=&quot;00B95D45&quot;/&gt;&lt;wsp:rsid wsp:val=&quot;00BB5D9F&quot;/&gt;&lt;wsp:rsid wsp:val=&quot;00BB7ED7&quot;/&gt;&lt;wsp:rsid wsp:val=&quot;00BF02B5&quot;/&gt;&lt;wsp:rsid wsp:val=&quot;00BF4F55&quot;/&gt;&lt;wsp:rsid wsp:val=&quot;00BF6264&quot;/&gt;&lt;wsp:rsid wsp:val=&quot;00C00B0C&quot;/&gt;&lt;wsp:rsid wsp:val=&quot;00C05EC1&quot;/&gt;&lt;wsp:rsid wsp:val=&quot;00C26887&quot;/&gt;&lt;wsp:rsid wsp:val=&quot;00C61E8A&quot;/&gt;&lt;wsp:rsid wsp:val=&quot;00C70193&quot;/&gt;&lt;wsp:rsid wsp:val=&quot;00C709B9&quot;/&gt;&lt;wsp:rsid wsp:val=&quot;00C80BFE&quot;/&gt;&lt;wsp:rsid wsp:val=&quot;00C81D4E&quot;/&gt;&lt;wsp:rsid wsp:val=&quot;00C82783&quot;/&gt;&lt;wsp:rsid wsp:val=&quot;00C9575B&quot;/&gt;&lt;wsp:rsid wsp:val=&quot;00C962CA&quot;/&gt;&lt;wsp:rsid wsp:val=&quot;00CA29E4&quot;/&gt;&lt;wsp:rsid wsp:val=&quot;00CC10B7&quot;/&gt;&lt;wsp:rsid wsp:val=&quot;00CC52D6&quot;/&gt;&lt;wsp:rsid wsp:val=&quot;00CD4BCD&quot;/&gt;&lt;wsp:rsid wsp:val=&quot;00CE22A3&quot;/&gt;&lt;wsp:rsid wsp:val=&quot;00CF1AC7&quot;/&gt;&lt;wsp:rsid wsp:val=&quot;00D25490&quot;/&gt;&lt;wsp:rsid wsp:val=&quot;00D304D7&quot;/&gt;&lt;wsp:rsid wsp:val=&quot;00D4042A&quot;/&gt;&lt;wsp:rsid wsp:val=&quot;00D46B9B&quot;/&gt;&lt;wsp:rsid wsp:val=&quot;00D52C1B&quot;/&gt;&lt;wsp:rsid wsp:val=&quot;00D56F6A&quot;/&gt;&lt;wsp:rsid wsp:val=&quot;00D76D94&quot;/&gt;&lt;wsp:rsid wsp:val=&quot;00D82774&quot;/&gt;&lt;wsp:rsid wsp:val=&quot;00D828DA&quot;/&gt;&lt;wsp:rsid wsp:val=&quot;00D95B46&quot;/&gt;&lt;wsp:rsid wsp:val=&quot;00E11228&quot;/&gt;&lt;wsp:rsid wsp:val=&quot;00E35C95&quot;/&gt;&lt;wsp:rsid wsp:val=&quot;00E379D6&quot;/&gt;&lt;wsp:rsid wsp:val=&quot;00E37E8B&quot;/&gt;&lt;wsp:rsid wsp:val=&quot;00E53E3D&quot;/&gt;&lt;wsp:rsid wsp:val=&quot;00E606FE&quot;/&gt;&lt;wsp:rsid wsp:val=&quot;00E71169&quot;/&gt;&lt;wsp:rsid wsp:val=&quot;00E9467B&quot;/&gt;&lt;wsp:rsid wsp:val=&quot;00EA3ED0&quot;/&gt;&lt;wsp:rsid wsp:val=&quot;00EB564A&quot;/&gt;&lt;wsp:rsid wsp:val=&quot;00EB7D53&quot;/&gt;&lt;wsp:rsid wsp:val=&quot;00ED1E4F&quot;/&gt;&lt;wsp:rsid wsp:val=&quot;00ED7126&quot;/&gt;&lt;wsp:rsid wsp:val=&quot;00EE1EB1&quot;/&gt;&lt;wsp:rsid wsp:val=&quot;00EF3D8B&quot;/&gt;&lt;wsp:rsid wsp:val=&quot;00F009E4&quot;/&gt;&lt;wsp:rsid wsp:val=&quot;00F01108&quot;/&gt;&lt;wsp:rsid wsp:val=&quot;00F052CA&quot;/&gt;&lt;wsp:rsid wsp:val=&quot;00F05E54&quot;/&gt;&lt;wsp:rsid wsp:val=&quot;00F24ED9&quot;/&gt;&lt;wsp:rsid wsp:val=&quot;00F571D9&quot;/&gt;&lt;wsp:rsid wsp:val=&quot;00F80723&quot;/&gt;&lt;wsp:rsid wsp:val=&quot;00F83B8D&quot;/&gt;&lt;wsp:rsid wsp:val=&quot;00F9041C&quot;/&gt;&lt;wsp:rsid wsp:val=&quot;00F92F67&quot;/&gt;&lt;wsp:rsid wsp:val=&quot;00F95210&quot;/&gt;&lt;wsp:rsid wsp:val=&quot;00F9599B&quot;/&gt;&lt;wsp:rsid wsp:val=&quot;00FA3814&quot;/&gt;&lt;wsp:rsid wsp:val=&quot;00FA53B0&quot;/&gt;&lt;wsp:rsid wsp:val=&quot;00FA5D6D&quot;/&gt;&lt;wsp:rsid wsp:val=&quot;00FB2AF4&quot;/&gt;&lt;wsp:rsid wsp:val=&quot;00FB2D55&quot;/&gt;&lt;wsp:rsid wsp:val=&quot;00FB489A&quot;/&gt;&lt;wsp:rsid wsp:val=&quot;00FC40CF&quot;/&gt;&lt;wsp:rsid wsp:val=&quot;00FC58F4&quot;/&gt;&lt;wsp:rsid wsp:val=&quot;00FD6A02&quot;/&gt;&lt;wsp:rsid wsp:val=&quot;00FE1BE0&quot;/&gt;&lt;wsp:rsid wsp:val=&quot;00FF7F8D&quot;/&gt;&lt;/wsp:rsids&gt;&lt;/w:docPr&gt;&lt;w:body&gt;&lt;w:p wsp:rsidR=&quot;00000000&quot; wsp:rsidRDefault=&quot;004D080A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Qв†ђ&lt;/m:t&gt;&lt;/m:r&gt;&lt;m:f&gt;&lt;m:fPr&gt;&lt;m:ctrlP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A!&lt;/m:t&gt;&lt;/m:r&gt;&lt;/m:num&gt;&lt;m:den&gt;&lt;m:d&gt;&lt;m:dPr&gt;&lt;m:begChr m:val=&quot;|&quot;/&gt;&lt;m:endChr m:val=&quot;|&quot;/&gt;&lt;m:ctrlP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2Г—A+B&lt;/m:t&gt;&lt;/m:r&gt;&lt;/m:e&gt;&lt;/m:d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A55E6B">
        <w:rPr>
          <w:sz w:val="28"/>
          <w:szCs w:val="28"/>
        </w:rPr>
        <w:fldChar w:fldCharType="end"/>
      </w:r>
    </w:p>
    <w:p w:rsidR="004670FC" w:rsidRDefault="004670FC" w:rsidP="00CA30E8">
      <w:pPr>
        <w:pStyle w:val="ListParagraph"/>
        <w:spacing w:after="0" w:line="360" w:lineRule="auto"/>
        <w:ind w:left="0"/>
        <w:contextualSpacing w:val="0"/>
        <w:rPr>
          <w:color w:val="000000"/>
          <w:sz w:val="27"/>
          <w:szCs w:val="27"/>
        </w:rPr>
      </w:pPr>
      <w:r w:rsidRPr="00CA30E8">
        <w:rPr>
          <w:color w:val="000000"/>
          <w:sz w:val="27"/>
          <w:szCs w:val="27"/>
          <w:lang w:val="ru-RU"/>
        </w:rPr>
        <w:t xml:space="preserve">, </w:t>
      </w:r>
      <w:r>
        <w:rPr>
          <w:color w:val="000000"/>
          <w:sz w:val="27"/>
          <w:szCs w:val="27"/>
          <w:lang w:val="ru-RU"/>
        </w:rPr>
        <w:t>де</w:t>
      </w:r>
      <w:r w:rsidRPr="00CA30E8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en-US"/>
        </w:rPr>
        <w:t>A</w:t>
      </w:r>
      <w:r w:rsidRPr="00CA30E8">
        <w:rPr>
          <w:color w:val="000000"/>
          <w:sz w:val="27"/>
          <w:szCs w:val="27"/>
          <w:lang w:val="ru-RU"/>
        </w:rPr>
        <w:t>,</w:t>
      </w:r>
      <w:r>
        <w:rPr>
          <w:color w:val="000000"/>
          <w:sz w:val="27"/>
          <w:szCs w:val="27"/>
          <w:lang w:val="en-US"/>
        </w:rPr>
        <w:t>B</w:t>
      </w:r>
      <w:r w:rsidRPr="00CA30E8">
        <w:rPr>
          <w:color w:val="000000"/>
          <w:sz w:val="27"/>
          <w:szCs w:val="27"/>
          <w:lang w:val="ru-RU"/>
        </w:rPr>
        <w:t>,</w:t>
      </w:r>
      <w:r>
        <w:rPr>
          <w:color w:val="000000"/>
          <w:sz w:val="27"/>
          <w:szCs w:val="27"/>
          <w:lang w:val="en-US"/>
        </w:rPr>
        <w:t>C</w:t>
      </w:r>
      <w:r w:rsidRPr="00CA30E8">
        <w:rPr>
          <w:color w:val="000000"/>
          <w:sz w:val="27"/>
          <w:szCs w:val="27"/>
          <w:lang w:val="ru-RU"/>
        </w:rPr>
        <w:t xml:space="preserve"> - </w:t>
      </w:r>
      <w:r>
        <w:rPr>
          <w:color w:val="000000"/>
          <w:sz w:val="27"/>
          <w:szCs w:val="27"/>
        </w:rPr>
        <w:t>дані, які вводить користувач</w:t>
      </w:r>
    </w:p>
    <w:p w:rsidR="004670FC" w:rsidRDefault="004670FC" w:rsidP="00CA30E8">
      <w:pPr>
        <w:pStyle w:val="ListParagraph"/>
        <w:spacing w:after="0" w:line="360" w:lineRule="auto"/>
        <w:ind w:left="0"/>
        <w:contextualSpacing w:val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Хід роботи (блок-схема)</w:t>
      </w:r>
    </w:p>
    <w:p w:rsidR="004670FC" w:rsidRDefault="004670FC" w:rsidP="00CA30E8">
      <w:pPr>
        <w:pStyle w:val="ListParagraph"/>
        <w:spacing w:after="0" w:line="360" w:lineRule="auto"/>
        <w:ind w:left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C60531">
        <w:rPr>
          <w:noProof/>
          <w:color w:val="000000"/>
          <w:sz w:val="27"/>
          <w:szCs w:val="27"/>
          <w:lang w:val="ru-RU" w:eastAsia="ru-RU"/>
        </w:rPr>
        <w:pict>
          <v:shape id="_x0000_i1028" type="#_x0000_t75" style="width:480.75pt;height:384pt">
            <v:imagedata r:id="rId7" o:title=""/>
          </v:shape>
        </w:pict>
      </w:r>
    </w:p>
    <w:p w:rsidR="004670FC" w:rsidRDefault="004670FC" w:rsidP="00CA30E8">
      <w:pPr>
        <w:pStyle w:val="ListParagraph"/>
        <w:spacing w:after="0" w:line="360" w:lineRule="auto"/>
        <w:ind w:left="0"/>
        <w:contextualSpacing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</w:p>
    <w:p w:rsidR="004670FC" w:rsidRPr="00CE3739" w:rsidRDefault="004670FC" w:rsidP="00CA30E8">
      <w:pPr>
        <w:pStyle w:val="ListParagraph"/>
        <w:spacing w:after="0" w:line="360" w:lineRule="auto"/>
        <w:ind w:left="0"/>
        <w:contextualSpacing w:val="0"/>
        <w:jc w:val="center"/>
        <w:rPr>
          <w:rFonts w:ascii="Arial" w:hAnsi="Arial" w:cs="Arial"/>
          <w:sz w:val="28"/>
          <w:szCs w:val="28"/>
        </w:rPr>
      </w:pPr>
      <w:r w:rsidRPr="00CE3739">
        <w:rPr>
          <w:rFonts w:ascii="Arial" w:hAnsi="Arial" w:cs="Arial"/>
          <w:sz w:val="28"/>
          <w:szCs w:val="28"/>
        </w:rPr>
        <w:t>Посилання на виконану роботу</w:t>
      </w:r>
    </w:p>
    <w:p w:rsidR="004670FC" w:rsidRPr="00C60531" w:rsidRDefault="004670FC" w:rsidP="00CA30E8">
      <w:pPr>
        <w:pStyle w:val="ListParagraph"/>
        <w:spacing w:after="0" w:line="360" w:lineRule="auto"/>
        <w:ind w:left="0"/>
        <w:contextualSpacing w:val="0"/>
        <w:rPr>
          <w:rFonts w:ascii="Arial" w:hAnsi="Arial" w:cs="Arial"/>
          <w:sz w:val="28"/>
          <w:szCs w:val="28"/>
        </w:rPr>
      </w:pPr>
      <w:r w:rsidRPr="00C60531">
        <w:rPr>
          <w:rFonts w:ascii="Arial" w:hAnsi="Arial" w:cs="Arial"/>
          <w:sz w:val="28"/>
          <w:szCs w:val="28"/>
        </w:rPr>
        <w:t>https://github.com/sgubar/2017/tree/master/dk61/ra7e/lr1</w:t>
      </w:r>
    </w:p>
    <w:p w:rsidR="004670FC" w:rsidRPr="00CE3739" w:rsidRDefault="004670FC" w:rsidP="00CA30E8">
      <w:pPr>
        <w:pStyle w:val="ListParagraph"/>
        <w:spacing w:after="0" w:line="360" w:lineRule="auto"/>
        <w:ind w:left="0"/>
        <w:contextualSpacing w:val="0"/>
        <w:jc w:val="center"/>
        <w:rPr>
          <w:rFonts w:ascii="Arial" w:hAnsi="Arial" w:cs="Arial"/>
          <w:sz w:val="28"/>
          <w:szCs w:val="28"/>
        </w:rPr>
      </w:pPr>
      <w:r w:rsidRPr="00CE3739">
        <w:rPr>
          <w:rFonts w:ascii="Arial" w:hAnsi="Arial" w:cs="Arial"/>
          <w:sz w:val="28"/>
          <w:szCs w:val="28"/>
        </w:rPr>
        <w:t>Висновок</w:t>
      </w:r>
    </w:p>
    <w:p w:rsidR="004670FC" w:rsidRPr="00CE3739" w:rsidRDefault="004670FC" w:rsidP="00CA30E8">
      <w:pPr>
        <w:pStyle w:val="ListParagraph"/>
        <w:spacing w:after="0" w:line="360" w:lineRule="auto"/>
        <w:ind w:left="0"/>
        <w:contextualSpacing w:val="0"/>
        <w:rPr>
          <w:rFonts w:ascii="Arial" w:hAnsi="Arial" w:cs="Arial"/>
          <w:sz w:val="28"/>
          <w:szCs w:val="28"/>
        </w:rPr>
      </w:pPr>
      <w:r w:rsidRPr="00CE3739">
        <w:rPr>
          <w:rFonts w:ascii="Arial" w:hAnsi="Arial" w:cs="Arial"/>
          <w:sz w:val="28"/>
          <w:szCs w:val="28"/>
        </w:rPr>
        <w:t xml:space="preserve">Ми зробили програму,  яка обчислює значення </w:t>
      </w:r>
      <w:r w:rsidRPr="00CE3739">
        <w:rPr>
          <w:rFonts w:ascii="Arial" w:hAnsi="Arial" w:cs="Arial"/>
          <w:sz w:val="28"/>
          <w:szCs w:val="28"/>
          <w:lang w:val="en-US"/>
        </w:rPr>
        <w:t>Q</w:t>
      </w:r>
      <w:r w:rsidRPr="00CE3739">
        <w:rPr>
          <w:rFonts w:ascii="Arial" w:hAnsi="Arial" w:cs="Arial"/>
          <w:sz w:val="28"/>
          <w:szCs w:val="28"/>
          <w:lang w:val="ru-RU"/>
        </w:rPr>
        <w:t xml:space="preserve"> за заданною формулою і "перев</w:t>
      </w:r>
      <w:r w:rsidRPr="00CE3739">
        <w:rPr>
          <w:rFonts w:ascii="Arial" w:hAnsi="Arial" w:cs="Arial"/>
          <w:sz w:val="28"/>
          <w:szCs w:val="28"/>
        </w:rPr>
        <w:t xml:space="preserve">іряє на дурня".та </w:t>
      </w:r>
      <w:r w:rsidRPr="00CE3739">
        <w:rPr>
          <w:rFonts w:ascii="Arial" w:hAnsi="Arial" w:cs="Arial"/>
          <w:color w:val="000000"/>
          <w:sz w:val="28"/>
          <w:szCs w:val="28"/>
        </w:rPr>
        <w:t>перевірку на недопустимі значення (що можуть призвести до помилок обчислень).</w:t>
      </w:r>
    </w:p>
    <w:p w:rsidR="004670FC" w:rsidRPr="00CE3739" w:rsidRDefault="004670FC" w:rsidP="00CA30E8">
      <w:pPr>
        <w:pStyle w:val="ListParagraph"/>
        <w:spacing w:after="0" w:line="360" w:lineRule="auto"/>
        <w:ind w:left="0"/>
        <w:contextualSpacing w:val="0"/>
        <w:rPr>
          <w:rFonts w:ascii="Arial" w:hAnsi="Arial" w:cs="Arial"/>
          <w:sz w:val="28"/>
          <w:szCs w:val="28"/>
        </w:rPr>
      </w:pPr>
      <w:r w:rsidRPr="00CE3739">
        <w:rPr>
          <w:rFonts w:ascii="Arial" w:hAnsi="Arial" w:cs="Arial"/>
          <w:color w:val="000000"/>
          <w:sz w:val="28"/>
          <w:szCs w:val="28"/>
        </w:rPr>
        <w:t>Програма передбачає діалог з користувачем. Введення кожної змінної має запрошення з поясненням формату (обмежень) даних які треба ввести; та перевірку на недопустимі значення (що можуть призвести до помилок обчислень).</w:t>
      </w:r>
    </w:p>
    <w:sectPr w:rsidR="004670FC" w:rsidRPr="00CE3739" w:rsidSect="004C18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C6ED3"/>
    <w:multiLevelType w:val="multilevel"/>
    <w:tmpl w:val="04190029"/>
    <w:lvl w:ilvl="0">
      <w:start w:val="1"/>
      <w:numFmt w:val="decimal"/>
      <w:pStyle w:val="Heading1"/>
      <w:suff w:val="space"/>
      <w:lvlText w:val="Глава %1"/>
      <w:lvlJc w:val="left"/>
      <w:rPr>
        <w:rFonts w:cs="Times New Roman"/>
      </w:rPr>
    </w:lvl>
    <w:lvl w:ilvl="1">
      <w:start w:val="1"/>
      <w:numFmt w:val="none"/>
      <w:pStyle w:val="Heading2"/>
      <w:suff w:val="nothing"/>
      <w:lvlText w:val=""/>
      <w:lvlJc w:val="left"/>
      <w:rPr>
        <w:rFonts w:cs="Times New Roman"/>
      </w:rPr>
    </w:lvl>
    <w:lvl w:ilvl="2">
      <w:start w:val="1"/>
      <w:numFmt w:val="none"/>
      <w:pStyle w:val="Heading3"/>
      <w:suff w:val="nothing"/>
      <w:lvlText w:val=""/>
      <w:lvlJc w:val="left"/>
      <w:rPr>
        <w:rFonts w:cs="Times New Roman"/>
      </w:rPr>
    </w:lvl>
    <w:lvl w:ilvl="3">
      <w:start w:val="1"/>
      <w:numFmt w:val="none"/>
      <w:pStyle w:val="Heading4"/>
      <w:suff w:val="nothing"/>
      <w:lvlText w:val=""/>
      <w:lvlJc w:val="left"/>
      <w:rPr>
        <w:rFonts w:cs="Times New Roman"/>
      </w:rPr>
    </w:lvl>
    <w:lvl w:ilvl="4">
      <w:start w:val="1"/>
      <w:numFmt w:val="none"/>
      <w:pStyle w:val="Heading5"/>
      <w:suff w:val="nothing"/>
      <w:lvlText w:val=""/>
      <w:lvlJc w:val="left"/>
      <w:rPr>
        <w:rFonts w:cs="Times New Roman"/>
      </w:rPr>
    </w:lvl>
    <w:lvl w:ilvl="5">
      <w:start w:val="1"/>
      <w:numFmt w:val="none"/>
      <w:pStyle w:val="Heading6"/>
      <w:suff w:val="nothing"/>
      <w:lvlText w:val=""/>
      <w:lvlJc w:val="left"/>
      <w:rPr>
        <w:rFonts w:cs="Times New Roman"/>
      </w:rPr>
    </w:lvl>
    <w:lvl w:ilvl="6">
      <w:start w:val="1"/>
      <w:numFmt w:val="none"/>
      <w:pStyle w:val="Heading7"/>
      <w:suff w:val="nothing"/>
      <w:lvlText w:val=""/>
      <w:lvlJc w:val="left"/>
      <w:rPr>
        <w:rFonts w:cs="Times New Roman"/>
      </w:rPr>
    </w:lvl>
    <w:lvl w:ilvl="7">
      <w:start w:val="1"/>
      <w:numFmt w:val="none"/>
      <w:pStyle w:val="Heading8"/>
      <w:suff w:val="nothing"/>
      <w:lvlText w:val=""/>
      <w:lvlJc w:val="left"/>
      <w:rPr>
        <w:rFonts w:cs="Times New Roman"/>
      </w:rPr>
    </w:lvl>
    <w:lvl w:ilvl="8">
      <w:start w:val="1"/>
      <w:numFmt w:val="none"/>
      <w:pStyle w:val="Heading9"/>
      <w:suff w:val="nothing"/>
      <w:lvlText w:val=""/>
      <w:lvlJc w:val="left"/>
      <w:rPr>
        <w:rFonts w:cs="Times New Roman"/>
      </w:rPr>
    </w:lvl>
  </w:abstractNum>
  <w:abstractNum w:abstractNumId="1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>
    <w:nsid w:val="794A4F6F"/>
    <w:multiLevelType w:val="hybridMultilevel"/>
    <w:tmpl w:val="B460572E"/>
    <w:lvl w:ilvl="0" w:tplc="0422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17CB"/>
    <w:rsid w:val="00091FA8"/>
    <w:rsid w:val="001B3B86"/>
    <w:rsid w:val="00213CAE"/>
    <w:rsid w:val="00293CEB"/>
    <w:rsid w:val="00322247"/>
    <w:rsid w:val="004670FC"/>
    <w:rsid w:val="004B4C49"/>
    <w:rsid w:val="004C18ED"/>
    <w:rsid w:val="007E6A90"/>
    <w:rsid w:val="00921131"/>
    <w:rsid w:val="009B6B1F"/>
    <w:rsid w:val="00A55E6B"/>
    <w:rsid w:val="00B95C49"/>
    <w:rsid w:val="00BF2782"/>
    <w:rsid w:val="00C60531"/>
    <w:rsid w:val="00C962CA"/>
    <w:rsid w:val="00CA30E8"/>
    <w:rsid w:val="00CE3739"/>
    <w:rsid w:val="00F017CB"/>
    <w:rsid w:val="00F83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4C18ED"/>
    <w:pPr>
      <w:spacing w:after="200" w:line="276" w:lineRule="auto"/>
    </w:pPr>
    <w:rPr>
      <w:lang w:val="uk-UA" w:eastAsia="uk-U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017CB"/>
    <w:pPr>
      <w:keepNext/>
      <w:numPr>
        <w:numId w:val="1"/>
      </w:numPr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017CB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  <w:lang w:val="ru-RU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017C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017C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hAnsi="Times New Roman"/>
      <w:b/>
      <w:bCs/>
      <w:sz w:val="28"/>
      <w:szCs w:val="28"/>
      <w:lang w:val="ru-RU" w:eastAsia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017CB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hAnsi="Times New Roman"/>
      <w:b/>
      <w:bCs/>
      <w:i/>
      <w:iCs/>
      <w:sz w:val="26"/>
      <w:szCs w:val="26"/>
      <w:lang w:val="ru-RU" w:eastAsia="ru-R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017C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hAnsi="Times New Roman"/>
      <w:b/>
      <w:bCs/>
      <w:lang w:val="ru-RU"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017C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hAnsi="Times New Roman"/>
      <w:sz w:val="24"/>
      <w:szCs w:val="24"/>
      <w:lang w:val="ru-RU"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017C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hAnsi="Times New Roman"/>
      <w:i/>
      <w:iCs/>
      <w:sz w:val="24"/>
      <w:szCs w:val="24"/>
      <w:lang w:val="ru-RU"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017CB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 w:cs="Arial"/>
      <w:lang w:val="ru-RU"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017CB"/>
    <w:rPr>
      <w:rFonts w:ascii="Arial" w:hAnsi="Arial" w:cs="Arial"/>
      <w:b/>
      <w:bCs/>
      <w:kern w:val="32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017CB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017CB"/>
    <w:rPr>
      <w:rFonts w:ascii="Arial" w:hAnsi="Arial" w:cs="Arial"/>
      <w:b/>
      <w:bCs/>
      <w:sz w:val="26"/>
      <w:szCs w:val="26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F017CB"/>
    <w:rPr>
      <w:rFonts w:ascii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017CB"/>
    <w:rPr>
      <w:rFonts w:ascii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017CB"/>
    <w:rPr>
      <w:rFonts w:ascii="Times New Roman" w:hAnsi="Times New Roman" w:cs="Times New Roman"/>
      <w:b/>
      <w:bCs/>
      <w:lang w:val="ru-RU" w:eastAsia="ru-RU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017CB"/>
    <w:rPr>
      <w:rFonts w:ascii="Times New Roman" w:hAnsi="Times New Roman" w:cs="Times New Roman"/>
      <w:sz w:val="24"/>
      <w:szCs w:val="24"/>
      <w:lang w:val="ru-RU" w:eastAsia="ru-RU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017CB"/>
    <w:rPr>
      <w:rFonts w:ascii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017CB"/>
    <w:rPr>
      <w:rFonts w:ascii="Arial" w:hAnsi="Arial" w:cs="Arial"/>
      <w:lang w:val="ru-RU" w:eastAsia="ru-RU"/>
    </w:rPr>
  </w:style>
  <w:style w:type="paragraph" w:styleId="ListParagraph">
    <w:name w:val="List Paragraph"/>
    <w:basedOn w:val="Normal"/>
    <w:uiPriority w:val="99"/>
    <w:qFormat/>
    <w:rsid w:val="00F017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F01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017C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A30E8"/>
    <w:rPr>
      <w:rFonts w:cs="Times New Roman"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53</TotalTime>
  <Pages>3</Pages>
  <Words>155</Words>
  <Characters>884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pusik</cp:lastModifiedBy>
  <cp:revision>8</cp:revision>
  <dcterms:created xsi:type="dcterms:W3CDTF">2017-02-21T22:25:00Z</dcterms:created>
  <dcterms:modified xsi:type="dcterms:W3CDTF">2017-03-13T17:46:00Z</dcterms:modified>
</cp:coreProperties>
</file>